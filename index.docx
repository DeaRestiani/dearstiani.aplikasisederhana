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FB1E6" w14:textId="77777777" w:rsidR="004D7350" w:rsidRDefault="00294A89">
      <w:pPr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NAMA</w:t>
      </w:r>
      <w:r>
        <w:rPr>
          <w:rFonts w:ascii="Times New Roman" w:hAnsi="Times New Roman"/>
          <w:b/>
          <w:bCs/>
          <w:lang w:val="es-MX"/>
        </w:rPr>
        <w:tab/>
      </w:r>
      <w:r>
        <w:rPr>
          <w:rFonts w:ascii="Times New Roman" w:hAnsi="Times New Roman"/>
          <w:b/>
          <w:bCs/>
          <w:lang w:val="es-MX"/>
        </w:rPr>
        <w:tab/>
        <w:t>: DEA RESTIANI</w:t>
      </w:r>
    </w:p>
    <w:p w14:paraId="3B187B8D" w14:textId="77777777" w:rsidR="004D7350" w:rsidRDefault="00294A89">
      <w:pPr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NIM</w:t>
      </w:r>
      <w:r>
        <w:rPr>
          <w:rFonts w:ascii="Times New Roman" w:hAnsi="Times New Roman"/>
          <w:b/>
          <w:bCs/>
          <w:lang w:val="es-MX"/>
        </w:rPr>
        <w:tab/>
      </w:r>
      <w:r>
        <w:rPr>
          <w:rFonts w:ascii="Times New Roman" w:hAnsi="Times New Roman"/>
          <w:b/>
          <w:bCs/>
          <w:lang w:val="es-MX"/>
        </w:rPr>
        <w:tab/>
        <w:t>: 2120011</w:t>
      </w:r>
    </w:p>
    <w:p w14:paraId="3548B680" w14:textId="77777777" w:rsidR="004D7350" w:rsidRDefault="00294A89">
      <w:pPr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KELAS</w:t>
      </w:r>
      <w:r>
        <w:rPr>
          <w:rFonts w:ascii="Times New Roman" w:hAnsi="Times New Roman"/>
          <w:b/>
          <w:bCs/>
          <w:lang w:val="es-MX"/>
        </w:rPr>
        <w:tab/>
        <w:t>: 2.6B</w:t>
      </w:r>
    </w:p>
    <w:p w14:paraId="418E2404" w14:textId="77777777" w:rsidR="004D7350" w:rsidRDefault="00294A89">
      <w:pPr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TUGAS MODUL 1</w:t>
      </w:r>
    </w:p>
    <w:p w14:paraId="05088D4A" w14:textId="77777777" w:rsidR="004D7350" w:rsidRDefault="00294A89">
      <w:r>
        <w:rPr>
          <w:rFonts w:ascii="Times New Roman" w:hAnsi="Times New Roman"/>
          <w:b/>
          <w:bCs/>
          <w:noProof/>
          <w:lang w:val="es-MX"/>
        </w:rPr>
        <w:drawing>
          <wp:inline distT="0" distB="0" distL="0" distR="0" wp14:anchorId="53DD3D72" wp14:editId="698B31F4">
            <wp:extent cx="4362401" cy="5987783"/>
            <wp:effectExtent l="0" t="0" r="49" b="0"/>
            <wp:docPr id="18846657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01" cy="59877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210F93" w14:textId="77777777" w:rsidR="004D7350" w:rsidRDefault="00294A89">
      <w:pPr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Tugas modul II</w:t>
      </w:r>
    </w:p>
    <w:p w14:paraId="735F3D03" w14:textId="77777777" w:rsidR="004D7350" w:rsidRDefault="00294A89">
      <w:r>
        <w:object w:dxaOrig="4506" w:dyaOrig="813" w14:anchorId="1C083A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i1025" type="#_x0000_t75" style="width:225.6pt;height:40.45pt;visibility:visible;mso-wrap-style:square" o:ole="">
            <v:imagedata r:id="rId7" o:title=""/>
          </v:shape>
          <o:OLEObject Type="Embed" ProgID="Package" ShapeID="Object 4" DrawAspect="Content" ObjectID="_1773669923" r:id="rId8"/>
        </w:object>
      </w:r>
    </w:p>
    <w:p w14:paraId="27B4884A" w14:textId="77777777" w:rsidR="004D7350" w:rsidRDefault="004D7350"/>
    <w:sectPr w:rsidR="004D735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1C7DB" w14:textId="77777777" w:rsidR="00000000" w:rsidRDefault="00294A89">
      <w:pPr>
        <w:spacing w:after="0" w:line="240" w:lineRule="auto"/>
      </w:pPr>
      <w:r>
        <w:separator/>
      </w:r>
    </w:p>
  </w:endnote>
  <w:endnote w:type="continuationSeparator" w:id="0">
    <w:p w14:paraId="17CCFE7A" w14:textId="77777777" w:rsidR="00000000" w:rsidRDefault="0029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97569" w14:textId="77777777" w:rsidR="00000000" w:rsidRDefault="00294A8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C5D255" w14:textId="77777777" w:rsidR="00000000" w:rsidRDefault="0029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D7350"/>
    <w:rsid w:val="00294A89"/>
    <w:rsid w:val="004D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EA0772"/>
  <w15:docId w15:val="{8CDC3383-C7F0-4F8D-8481-06A482A0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id-ID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4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restiani</dc:creator>
  <dc:description/>
  <cp:lastModifiedBy>dea restiani</cp:lastModifiedBy>
  <cp:revision>2</cp:revision>
  <dcterms:created xsi:type="dcterms:W3CDTF">2024-04-03T10:19:00Z</dcterms:created>
  <dcterms:modified xsi:type="dcterms:W3CDTF">2024-04-03T10:19:00Z</dcterms:modified>
</cp:coreProperties>
</file>